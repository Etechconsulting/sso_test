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1C616E" w:rsidRDefault="001C616E">
      <w:pPr>
        <w:rPr>
          <w:sz w:val="20"/>
          <w:szCs w:val="20"/>
        </w:rPr>
      </w:pPr>
    </w:p>
    <w:p w:rsidR="00C91C26" w:rsidRPr="001C616E" w:rsidRDefault="00C32636" w:rsidP="001C616E">
      <w:pPr>
        <w:pStyle w:val="Citationintense"/>
        <w:rPr>
          <w:b/>
          <w:sz w:val="28"/>
          <w:szCs w:val="28"/>
        </w:rPr>
      </w:pPr>
      <w:r>
        <w:rPr>
          <w:b/>
          <w:sz w:val="28"/>
          <w:szCs w:val="28"/>
        </w:rPr>
        <w:t>SANTEVET Doc</w:t>
      </w:r>
      <w:r w:rsidR="002C1771">
        <w:rPr>
          <w:b/>
          <w:sz w:val="28"/>
          <w:szCs w:val="28"/>
        </w:rPr>
        <w:t xml:space="preserve">ument </w:t>
      </w:r>
      <w:r>
        <w:rPr>
          <w:b/>
          <w:sz w:val="28"/>
          <w:szCs w:val="28"/>
        </w:rPr>
        <w:t xml:space="preserve"> Tech</w:t>
      </w:r>
      <w:r w:rsidR="002C1771">
        <w:rPr>
          <w:b/>
          <w:sz w:val="28"/>
          <w:szCs w:val="28"/>
        </w:rPr>
        <w:t>nique</w:t>
      </w:r>
    </w:p>
    <w:p w:rsidR="00C91C26" w:rsidRDefault="00C91C2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>
      <w:pPr>
        <w:rPr>
          <w:sz w:val="20"/>
          <w:szCs w:val="20"/>
        </w:rPr>
      </w:pPr>
    </w:p>
    <w:p w:rsidR="00C32636" w:rsidRDefault="00C32636" w:rsidP="00C32636">
      <w:pPr>
        <w:jc w:val="right"/>
        <w:rPr>
          <w:sz w:val="20"/>
          <w:szCs w:val="20"/>
        </w:rPr>
      </w:pPr>
      <w:r w:rsidRPr="00FC6E11">
        <w:rPr>
          <w:rFonts w:cs="Arial"/>
          <w:b/>
          <w:sz w:val="18"/>
          <w:szCs w:val="18"/>
        </w:rPr>
        <w:t>Auteur</w:t>
      </w:r>
      <w:r>
        <w:rPr>
          <w:rFonts w:cs="Arial"/>
          <w:b/>
          <w:sz w:val="18"/>
          <w:szCs w:val="18"/>
        </w:rPr>
        <w:t> </w:t>
      </w:r>
      <w:r w:rsidRPr="00FC6E11">
        <w:rPr>
          <w:rFonts w:cs="Arial"/>
          <w:b/>
          <w:sz w:val="18"/>
          <w:szCs w:val="18"/>
        </w:rPr>
        <w:t>:</w:t>
      </w:r>
      <w:r w:rsidR="00D037D0">
        <w:rPr>
          <w:rFonts w:cs="Arial"/>
          <w:sz w:val="18"/>
          <w:szCs w:val="18"/>
        </w:rPr>
        <w:t xml:space="preserve"> ANDRIAMANIVO Riana Henintsoa</w:t>
      </w:r>
    </w:p>
    <w:p w:rsidR="00C32636" w:rsidRDefault="00C326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32636" w:rsidRDefault="00C32636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4659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5259" w:rsidRPr="001E104E" w:rsidRDefault="00A45259">
          <w:pPr>
            <w:pStyle w:val="En-ttedetabledesmatires"/>
            <w:rPr>
              <w:rFonts w:ascii="Arial" w:hAnsi="Arial" w:cs="Arial"/>
              <w:sz w:val="20"/>
              <w:szCs w:val="20"/>
            </w:rPr>
          </w:pPr>
          <w:r>
            <w:t>Table des matières</w:t>
          </w:r>
        </w:p>
        <w:p w:rsidR="001912AF" w:rsidRDefault="00571D0C">
          <w:pPr>
            <w:pStyle w:val="TM1"/>
            <w:rPr>
              <w:rFonts w:eastAsiaTheme="minorEastAsia"/>
              <w:noProof/>
              <w:lang w:eastAsia="fr-FR"/>
            </w:rPr>
          </w:pPr>
          <w:r w:rsidRPr="00E6647A">
            <w:rPr>
              <w:rFonts w:ascii="Arial" w:hAnsi="Arial" w:cs="Arial"/>
              <w:sz w:val="20"/>
              <w:szCs w:val="20"/>
            </w:rPr>
            <w:fldChar w:fldCharType="begin"/>
          </w:r>
          <w:r w:rsidR="00A45259" w:rsidRPr="00E6647A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E6647A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454875413" w:history="1">
            <w:r w:rsidR="001912AF" w:rsidRPr="001C3544">
              <w:rPr>
                <w:rStyle w:val="Lienhypertexte"/>
                <w:noProof/>
              </w:rPr>
              <w:t>I – Structure projet</w:t>
            </w:r>
            <w:r w:rsidR="001912AF">
              <w:rPr>
                <w:noProof/>
                <w:webHidden/>
              </w:rPr>
              <w:tab/>
            </w:r>
            <w:r w:rsidR="001912AF">
              <w:rPr>
                <w:noProof/>
                <w:webHidden/>
              </w:rPr>
              <w:fldChar w:fldCharType="begin"/>
            </w:r>
            <w:r w:rsidR="001912AF">
              <w:rPr>
                <w:noProof/>
                <w:webHidden/>
              </w:rPr>
              <w:instrText xml:space="preserve"> PAGEREF _Toc454875413 \h </w:instrText>
            </w:r>
            <w:r w:rsidR="001912AF">
              <w:rPr>
                <w:noProof/>
                <w:webHidden/>
              </w:rPr>
            </w:r>
            <w:r w:rsidR="001912AF">
              <w:rPr>
                <w:noProof/>
                <w:webHidden/>
              </w:rPr>
              <w:fldChar w:fldCharType="separate"/>
            </w:r>
            <w:r w:rsidR="001912AF">
              <w:rPr>
                <w:noProof/>
                <w:webHidden/>
              </w:rPr>
              <w:t>3</w:t>
            </w:r>
            <w:r w:rsidR="001912AF">
              <w:rPr>
                <w:noProof/>
                <w:webHidden/>
              </w:rPr>
              <w:fldChar w:fldCharType="end"/>
            </w:r>
          </w:hyperlink>
        </w:p>
        <w:p w:rsidR="001912AF" w:rsidRDefault="001912AF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4875414" w:history="1">
            <w:r w:rsidRPr="001C3544">
              <w:rPr>
                <w:rStyle w:val="Lienhypertexte"/>
                <w:noProof/>
              </w:rPr>
              <w:t>I – 1 Contrainte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2AF" w:rsidRDefault="001912AF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4875415" w:history="1">
            <w:r w:rsidRPr="001C3544">
              <w:rPr>
                <w:rStyle w:val="Lienhypertexte"/>
                <w:noProof/>
              </w:rPr>
              <w:t>I – 2 Structure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2AF" w:rsidRDefault="001912AF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4875416" w:history="1">
            <w:r w:rsidRPr="001C3544">
              <w:rPr>
                <w:rStyle w:val="Lienhypertexte"/>
                <w:noProof/>
                <w:lang w:val="en-US"/>
              </w:rPr>
              <w:t>I – 3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59" w:rsidRDefault="00571D0C" w:rsidP="00E6647A">
          <w:pPr>
            <w:spacing w:after="0" w:line="240" w:lineRule="auto"/>
          </w:pPr>
          <w:r w:rsidRPr="00E6647A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sdtContent>
    </w:sdt>
    <w:p w:rsidR="009620F7" w:rsidRDefault="009620F7">
      <w:pPr>
        <w:rPr>
          <w:sz w:val="20"/>
          <w:szCs w:val="20"/>
        </w:rPr>
      </w:pPr>
      <w:bookmarkStart w:id="0" w:name="_GoBack"/>
      <w:bookmarkEnd w:id="0"/>
    </w:p>
    <w:p w:rsidR="00C32636" w:rsidRDefault="00C32636">
      <w:pPr>
        <w:rPr>
          <w:rFonts w:ascii="Arial" w:eastAsia="Cambria" w:hAnsi="Arial" w:cs="Times New Roman"/>
          <w:color w:val="404040"/>
          <w:sz w:val="20"/>
          <w:lang w:eastAsia="fr-FR"/>
        </w:rPr>
      </w:pPr>
      <w:r>
        <w:br w:type="page"/>
      </w:r>
    </w:p>
    <w:p w:rsidR="007E101D" w:rsidRDefault="007E101D" w:rsidP="00C32636">
      <w:pPr>
        <w:pStyle w:val="contenu"/>
        <w:rPr>
          <w:rFonts w:ascii="Times New Roman" w:hAnsi="Times New Roman"/>
          <w:sz w:val="24"/>
          <w:szCs w:val="24"/>
        </w:rPr>
      </w:pPr>
    </w:p>
    <w:p w:rsidR="00C32636" w:rsidRDefault="00C32636" w:rsidP="00C32636">
      <w:pPr>
        <w:pStyle w:val="Titre1"/>
      </w:pPr>
      <w:bookmarkStart w:id="1" w:name="_Toc454875413"/>
      <w:r>
        <w:t>I – Structure projet</w:t>
      </w:r>
      <w:bookmarkEnd w:id="1"/>
    </w:p>
    <w:p w:rsidR="001908E1" w:rsidRPr="006C3C19" w:rsidRDefault="001908E1" w:rsidP="001908E1">
      <w:pPr>
        <w:pStyle w:val="Titre2"/>
      </w:pPr>
      <w:bookmarkStart w:id="2" w:name="_Toc454875414"/>
      <w:r w:rsidRPr="006C3C19">
        <w:t xml:space="preserve">I – 1 </w:t>
      </w:r>
      <w:r>
        <w:t xml:space="preserve">Contrainte </w:t>
      </w:r>
      <w:r w:rsidRPr="006C3C19">
        <w:t>Technique</w:t>
      </w:r>
      <w:bookmarkEnd w:id="2"/>
    </w:p>
    <w:p w:rsidR="00431286" w:rsidRDefault="00431286" w:rsidP="000730FF">
      <w:pPr>
        <w:pStyle w:val="Paragraphedeliste"/>
        <w:numPr>
          <w:ilvl w:val="0"/>
          <w:numId w:val="19"/>
        </w:numPr>
        <w:spacing w:line="360" w:lineRule="auto"/>
        <w:contextualSpacing/>
        <w:jc w:val="both"/>
      </w:pPr>
      <w:r>
        <w:t>PHP version &gt;= 5.4</w:t>
      </w:r>
    </w:p>
    <w:p w:rsidR="006A443D" w:rsidRDefault="006A443D" w:rsidP="000730FF">
      <w:pPr>
        <w:pStyle w:val="Paragraphedeliste"/>
        <w:numPr>
          <w:ilvl w:val="0"/>
          <w:numId w:val="19"/>
        </w:numPr>
        <w:spacing w:line="360" w:lineRule="auto"/>
        <w:contextualSpacing/>
        <w:jc w:val="both"/>
      </w:pPr>
      <w:proofErr w:type="spellStart"/>
      <w:r>
        <w:t>FOSRestBundle</w:t>
      </w:r>
      <w:proofErr w:type="spellEnd"/>
      <w:r>
        <w:t xml:space="preserve"> utilisé sur les web services</w:t>
      </w:r>
    </w:p>
    <w:p w:rsidR="00431286" w:rsidRDefault="00431286" w:rsidP="000730FF">
      <w:pPr>
        <w:pStyle w:val="Paragraphedeliste"/>
        <w:numPr>
          <w:ilvl w:val="0"/>
          <w:numId w:val="19"/>
        </w:numPr>
        <w:spacing w:line="360" w:lineRule="auto"/>
        <w:contextualSpacing/>
        <w:jc w:val="both"/>
      </w:pPr>
      <w:proofErr w:type="spellStart"/>
      <w:r>
        <w:t>Symfony</w:t>
      </w:r>
      <w:proofErr w:type="spellEnd"/>
      <w:r>
        <w:t xml:space="preserve"> </w:t>
      </w:r>
      <w:r w:rsidR="00EC2EBB">
        <w:t>2.7.14</w:t>
      </w:r>
    </w:p>
    <w:p w:rsidR="00431286" w:rsidRDefault="00431286" w:rsidP="000730FF">
      <w:pPr>
        <w:pStyle w:val="Paragraphedeliste"/>
        <w:numPr>
          <w:ilvl w:val="0"/>
          <w:numId w:val="19"/>
        </w:numPr>
        <w:spacing w:line="360" w:lineRule="auto"/>
        <w:contextualSpacing/>
        <w:jc w:val="both"/>
      </w:pPr>
      <w:r>
        <w:t>MySQL  5.6</w:t>
      </w:r>
    </w:p>
    <w:p w:rsidR="006C3C19" w:rsidRDefault="006C3C19" w:rsidP="000730FF">
      <w:pPr>
        <w:pStyle w:val="Paragraphedeliste"/>
        <w:numPr>
          <w:ilvl w:val="0"/>
          <w:numId w:val="19"/>
        </w:numPr>
        <w:spacing w:line="360" w:lineRule="auto"/>
        <w:contextualSpacing/>
        <w:jc w:val="both"/>
      </w:pPr>
      <w:r>
        <w:t>POSTMAN : plugin chrome pour faire le test du WS</w:t>
      </w:r>
    </w:p>
    <w:p w:rsidR="006C3C19" w:rsidRDefault="006C3C19" w:rsidP="006C3C19">
      <w:pPr>
        <w:pStyle w:val="Paragraphedeliste"/>
        <w:spacing w:after="200" w:line="276" w:lineRule="auto"/>
        <w:contextualSpacing/>
        <w:jc w:val="both"/>
      </w:pPr>
    </w:p>
    <w:p w:rsidR="006C3C19" w:rsidRDefault="00B065EE" w:rsidP="006C3C19">
      <w:pPr>
        <w:pStyle w:val="Titre2"/>
      </w:pPr>
      <w:bookmarkStart w:id="3" w:name="_Toc454875415"/>
      <w:r>
        <w:t>I – 2 Structure projet</w:t>
      </w:r>
      <w:bookmarkEnd w:id="3"/>
    </w:p>
    <w:p w:rsidR="006E06F7" w:rsidRPr="006E06F7" w:rsidRDefault="006E06F7" w:rsidP="00593FA6">
      <w:pPr>
        <w:pStyle w:val="Titre4"/>
      </w:pPr>
      <w:r>
        <w:t xml:space="preserve">I – 2 </w:t>
      </w:r>
      <w:r w:rsidR="00593FA6">
        <w:t>– 1 Structure code</w:t>
      </w:r>
    </w:p>
    <w:p w:rsidR="002419D9" w:rsidRDefault="006C3C19" w:rsidP="000730FF">
      <w:pPr>
        <w:spacing w:after="0" w:line="360" w:lineRule="auto"/>
      </w:pPr>
      <w:proofErr w:type="gramStart"/>
      <w:r w:rsidRPr="000730FF">
        <w:rPr>
          <w:b/>
        </w:rPr>
        <w:t>./</w:t>
      </w:r>
      <w:proofErr w:type="gramEnd"/>
      <w:r w:rsidR="00B73B43" w:rsidRPr="000730FF">
        <w:rPr>
          <w:b/>
        </w:rPr>
        <w:t>docs/</w:t>
      </w:r>
      <w:r w:rsidRPr="000730FF">
        <w:rPr>
          <w:b/>
        </w:rPr>
        <w:t xml:space="preserve"> </w:t>
      </w:r>
      <w:proofErr w:type="spellStart"/>
      <w:r w:rsidRPr="000730FF">
        <w:rPr>
          <w:b/>
        </w:rPr>
        <w:t>postman</w:t>
      </w:r>
      <w:proofErr w:type="spellEnd"/>
      <w:r>
        <w:t xml:space="preserve">: </w:t>
      </w:r>
      <w:r w:rsidR="00C804F1">
        <w:t xml:space="preserve">dossier </w:t>
      </w:r>
      <w:r>
        <w:t xml:space="preserve">contenant le fichier </w:t>
      </w:r>
      <w:proofErr w:type="spellStart"/>
      <w:r>
        <w:t>postman</w:t>
      </w:r>
      <w:proofErr w:type="spellEnd"/>
      <w:r>
        <w:t xml:space="preserve"> pour le test sur </w:t>
      </w:r>
      <w:proofErr w:type="spellStart"/>
      <w:r>
        <w:t>postman</w:t>
      </w:r>
      <w:proofErr w:type="spellEnd"/>
    </w:p>
    <w:p w:rsidR="00804A19" w:rsidRDefault="00804A19" w:rsidP="000730FF">
      <w:pPr>
        <w:spacing w:after="0" w:line="360" w:lineRule="auto"/>
      </w:pPr>
      <w:r w:rsidRPr="000730FF">
        <w:rPr>
          <w:b/>
        </w:rPr>
        <w:t>./</w:t>
      </w:r>
      <w:r w:rsidR="00B73B43" w:rsidRPr="000730FF">
        <w:rPr>
          <w:b/>
        </w:rPr>
        <w:t>docs/</w:t>
      </w:r>
      <w:proofErr w:type="spellStart"/>
      <w:r w:rsidRPr="000730FF">
        <w:rPr>
          <w:b/>
        </w:rPr>
        <w:t>bdd</w:t>
      </w:r>
      <w:proofErr w:type="spellEnd"/>
      <w:r>
        <w:t xml:space="preserve"> : dossier contenant le fichier </w:t>
      </w:r>
      <w:proofErr w:type="spellStart"/>
      <w:r>
        <w:t>sql</w:t>
      </w:r>
      <w:proofErr w:type="spellEnd"/>
      <w:r>
        <w:t xml:space="preserve"> du projet</w:t>
      </w:r>
    </w:p>
    <w:p w:rsidR="00F430E4" w:rsidRDefault="00F430E4" w:rsidP="000730FF">
      <w:pPr>
        <w:spacing w:after="0" w:line="360" w:lineRule="auto"/>
      </w:pPr>
      <w:proofErr w:type="gramStart"/>
      <w:r w:rsidRPr="000730FF">
        <w:rPr>
          <w:b/>
        </w:rPr>
        <w:t>.</w:t>
      </w:r>
      <w:r w:rsidR="00C804F1" w:rsidRPr="000730FF">
        <w:rPr>
          <w:b/>
        </w:rPr>
        <w:t>/</w:t>
      </w:r>
      <w:proofErr w:type="spellStart"/>
      <w:proofErr w:type="gramEnd"/>
      <w:r w:rsidR="00C804F1" w:rsidRPr="000730FF">
        <w:rPr>
          <w:b/>
        </w:rPr>
        <w:t>app</w:t>
      </w:r>
      <w:proofErr w:type="spellEnd"/>
      <w:r w:rsidR="00C804F1" w:rsidRPr="000730FF">
        <w:rPr>
          <w:b/>
        </w:rPr>
        <w:t>/*</w:t>
      </w:r>
      <w:r w:rsidR="00C804F1">
        <w:t> : dossier contenant les fichiers de config</w:t>
      </w:r>
    </w:p>
    <w:p w:rsidR="00C32636" w:rsidRPr="00F430E4" w:rsidRDefault="00C03084" w:rsidP="000730FF">
      <w:pPr>
        <w:pStyle w:val="Paragraphedeliste"/>
        <w:numPr>
          <w:ilvl w:val="0"/>
          <w:numId w:val="20"/>
        </w:numPr>
        <w:spacing w:line="360" w:lineRule="auto"/>
        <w:ind w:left="567"/>
        <w:rPr>
          <w:rFonts w:ascii="Times New Roman" w:hAnsi="Times New Roman"/>
          <w:sz w:val="24"/>
          <w:szCs w:val="24"/>
        </w:rPr>
      </w:pPr>
      <w:proofErr w:type="spellStart"/>
      <w:r w:rsidRPr="00F430E4">
        <w:rPr>
          <w:rFonts w:ascii="Times New Roman" w:hAnsi="Times New Roman"/>
          <w:sz w:val="24"/>
          <w:szCs w:val="24"/>
        </w:rPr>
        <w:t>app</w:t>
      </w:r>
      <w:proofErr w:type="spellEnd"/>
      <w:r w:rsidRPr="00F430E4">
        <w:rPr>
          <w:rFonts w:ascii="Times New Roman" w:hAnsi="Times New Roman"/>
          <w:sz w:val="24"/>
          <w:szCs w:val="24"/>
        </w:rPr>
        <w:t>/config/</w:t>
      </w:r>
      <w:proofErr w:type="spellStart"/>
      <w:r w:rsidRPr="00F430E4">
        <w:rPr>
          <w:rFonts w:ascii="Times New Roman" w:hAnsi="Times New Roman"/>
          <w:sz w:val="24"/>
          <w:szCs w:val="24"/>
        </w:rPr>
        <w:t>parameters.yml</w:t>
      </w:r>
      <w:proofErr w:type="spellEnd"/>
      <w:r w:rsidRPr="00F430E4">
        <w:rPr>
          <w:rFonts w:ascii="Times New Roman" w:hAnsi="Times New Roman"/>
          <w:sz w:val="24"/>
          <w:szCs w:val="24"/>
        </w:rPr>
        <w:t> : config de l</w:t>
      </w:r>
      <w:r w:rsidR="00AD40DE" w:rsidRPr="00F430E4">
        <w:rPr>
          <w:rFonts w:ascii="Times New Roman" w:hAnsi="Times New Roman"/>
          <w:sz w:val="24"/>
          <w:szCs w:val="24"/>
        </w:rPr>
        <w:t>a</w:t>
      </w:r>
      <w:r w:rsidRPr="00F430E4">
        <w:rPr>
          <w:rFonts w:ascii="Times New Roman" w:hAnsi="Times New Roman"/>
          <w:sz w:val="24"/>
          <w:szCs w:val="24"/>
        </w:rPr>
        <w:t xml:space="preserve"> base de donnée</w:t>
      </w:r>
      <w:r w:rsidR="0012253C" w:rsidRPr="00F430E4">
        <w:rPr>
          <w:rFonts w:ascii="Times New Roman" w:hAnsi="Times New Roman"/>
          <w:sz w:val="24"/>
          <w:szCs w:val="24"/>
        </w:rPr>
        <w:t>s</w:t>
      </w:r>
    </w:p>
    <w:p w:rsidR="00F430E4" w:rsidRDefault="00F430E4" w:rsidP="000730FF">
      <w:pPr>
        <w:spacing w:after="0" w:line="360" w:lineRule="auto"/>
      </w:pPr>
      <w:proofErr w:type="gramStart"/>
      <w:r w:rsidRPr="000730FF">
        <w:rPr>
          <w:b/>
        </w:rPr>
        <w:t>./</w:t>
      </w:r>
      <w:proofErr w:type="gramEnd"/>
      <w:r w:rsidRPr="000730FF">
        <w:rPr>
          <w:b/>
        </w:rPr>
        <w:t xml:space="preserve"> </w:t>
      </w:r>
      <w:proofErr w:type="spellStart"/>
      <w:r w:rsidRPr="000730FF">
        <w:rPr>
          <w:b/>
        </w:rPr>
        <w:t>src</w:t>
      </w:r>
      <w:proofErr w:type="spellEnd"/>
      <w:r w:rsidRPr="000730FF">
        <w:rPr>
          <w:b/>
        </w:rPr>
        <w:t>/*</w:t>
      </w:r>
      <w:r>
        <w:t> : dossier contenant les codes sources</w:t>
      </w:r>
    </w:p>
    <w:p w:rsidR="0001703B" w:rsidRDefault="00B73B43" w:rsidP="000730FF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ETECH</w:t>
      </w:r>
      <w:r w:rsidR="0001703B" w:rsidRPr="0001703B">
        <w:t>\</w:t>
      </w:r>
      <w:proofErr w:type="spellStart"/>
      <w:r>
        <w:t>SSOTest</w:t>
      </w:r>
      <w:r w:rsidR="0001703B" w:rsidRPr="0001703B">
        <w:t>Bundle</w:t>
      </w:r>
      <w:proofErr w:type="spellEnd"/>
      <w:r w:rsidR="0001703B" w:rsidRPr="0001703B">
        <w:t>\Controller : dossier contenant le</w:t>
      </w:r>
      <w:r w:rsidR="0001703B">
        <w:t xml:space="preserve"> </w:t>
      </w:r>
      <w:proofErr w:type="spellStart"/>
      <w:r w:rsidR="0001703B">
        <w:t>controller</w:t>
      </w:r>
      <w:proofErr w:type="spellEnd"/>
    </w:p>
    <w:p w:rsidR="0001703B" w:rsidRDefault="00B73B43" w:rsidP="000730FF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ETECH</w:t>
      </w:r>
      <w:r w:rsidRPr="0001703B">
        <w:t>\</w:t>
      </w:r>
      <w:proofErr w:type="spellStart"/>
      <w:r>
        <w:t>SSOTest</w:t>
      </w:r>
      <w:r>
        <w:t>Bundle</w:t>
      </w:r>
      <w:proofErr w:type="spellEnd"/>
      <w:r w:rsidR="0001703B" w:rsidRPr="0001703B">
        <w:t>\</w:t>
      </w:r>
      <w:proofErr w:type="spellStart"/>
      <w:r w:rsidR="0001703B" w:rsidRPr="0001703B">
        <w:t>Entity</w:t>
      </w:r>
      <w:proofErr w:type="spellEnd"/>
      <w:r w:rsidR="0001703B" w:rsidRPr="0001703B">
        <w:t> : dossier contenant le</w:t>
      </w:r>
      <w:r w:rsidR="0001703B">
        <w:t xml:space="preserve">s classes métiers </w:t>
      </w:r>
      <w:proofErr w:type="spellStart"/>
      <w:r w:rsidR="0001703B">
        <w:t>Entity</w:t>
      </w:r>
      <w:proofErr w:type="spellEnd"/>
      <w:r w:rsidR="0001703B">
        <w:t xml:space="preserve"> &amp; </w:t>
      </w:r>
      <w:proofErr w:type="spellStart"/>
      <w:r w:rsidR="0001703B" w:rsidRPr="0001703B">
        <w:t>Repository</w:t>
      </w:r>
      <w:proofErr w:type="spellEnd"/>
    </w:p>
    <w:p w:rsidR="0001703B" w:rsidRDefault="00B73B43" w:rsidP="000730FF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ETECH</w:t>
      </w:r>
      <w:r w:rsidRPr="0001703B">
        <w:t>\</w:t>
      </w:r>
      <w:proofErr w:type="spellStart"/>
      <w:r>
        <w:t>SSOTest</w:t>
      </w:r>
      <w:r>
        <w:t>Bundle</w:t>
      </w:r>
      <w:proofErr w:type="spellEnd"/>
      <w:r w:rsidR="0001703B" w:rsidRPr="0001703B">
        <w:t>\</w:t>
      </w:r>
      <w:proofErr w:type="spellStart"/>
      <w:r w:rsidR="0001703B" w:rsidRPr="0001703B">
        <w:t>Resources</w:t>
      </w:r>
      <w:proofErr w:type="spellEnd"/>
      <w:r w:rsidR="0001703B" w:rsidRPr="0001703B">
        <w:t> : dossier conte</w:t>
      </w:r>
      <w:r w:rsidR="0001703B">
        <w:t xml:space="preserve">nant tous les ressources dont la </w:t>
      </w:r>
      <w:proofErr w:type="spellStart"/>
      <w:r w:rsidR="0001703B">
        <w:t>routing</w:t>
      </w:r>
      <w:proofErr w:type="spellEnd"/>
      <w:r w:rsidR="0001703B">
        <w:t>, services</w:t>
      </w:r>
      <w:r w:rsidR="00120DC0">
        <w:t>, …</w:t>
      </w:r>
    </w:p>
    <w:p w:rsidR="006845FD" w:rsidRDefault="00B73B43" w:rsidP="000730FF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ETECH</w:t>
      </w:r>
      <w:r w:rsidRPr="0001703B">
        <w:t>\</w:t>
      </w:r>
      <w:proofErr w:type="spellStart"/>
      <w:r>
        <w:t>SSOTest</w:t>
      </w:r>
      <w:r w:rsidRPr="0001703B">
        <w:t>Bundle</w:t>
      </w:r>
      <w:proofErr w:type="spellEnd"/>
      <w:r w:rsidRPr="0001703B">
        <w:t>\</w:t>
      </w:r>
      <w:r w:rsidR="00C01828" w:rsidRPr="00C01828">
        <w:t>Tests : dossier contena</w:t>
      </w:r>
      <w:r w:rsidR="009F05AE">
        <w:t>n</w:t>
      </w:r>
      <w:r w:rsidR="00C01828" w:rsidRPr="00C01828">
        <w:t>t les t</w:t>
      </w:r>
      <w:r w:rsidR="00C01828">
        <w:t>ests unitaires et fonctionnels</w:t>
      </w:r>
    </w:p>
    <w:p w:rsidR="00C82ACD" w:rsidRDefault="00593FA6" w:rsidP="00593FA6">
      <w:pPr>
        <w:pStyle w:val="Titre4"/>
      </w:pPr>
      <w:r>
        <w:t>I – 2 – 2 Structure base de données</w:t>
      </w:r>
    </w:p>
    <w:p w:rsidR="00721A9D" w:rsidRPr="00D928D5" w:rsidRDefault="000730FF" w:rsidP="00721A9D">
      <w:pPr>
        <w:rPr>
          <w:b/>
        </w:rPr>
      </w:pPr>
      <w:proofErr w:type="spellStart"/>
      <w:r w:rsidRPr="00D928D5">
        <w:rPr>
          <w:b/>
        </w:rPr>
        <w:t>Sso_</w:t>
      </w:r>
      <w:proofErr w:type="gramStart"/>
      <w:r w:rsidRPr="00D928D5">
        <w:rPr>
          <w:b/>
        </w:rPr>
        <w:t>user</w:t>
      </w:r>
      <w:proofErr w:type="spellEnd"/>
      <w:r w:rsidRPr="00D928D5">
        <w:rPr>
          <w:b/>
        </w:rPr>
        <w:t>(</w:t>
      </w:r>
      <w:proofErr w:type="gramEnd"/>
      <w:r w:rsidRPr="00D928D5">
        <w:rPr>
          <w:b/>
        </w:rPr>
        <w:t xml:space="preserve">id, login, </w:t>
      </w:r>
      <w:proofErr w:type="spellStart"/>
      <w:r w:rsidRPr="00D928D5">
        <w:rPr>
          <w:b/>
        </w:rPr>
        <w:t>password</w:t>
      </w:r>
      <w:proofErr w:type="spellEnd"/>
      <w:r w:rsidRPr="00D928D5">
        <w:rPr>
          <w:b/>
        </w:rPr>
        <w:t>)</w:t>
      </w:r>
    </w:p>
    <w:p w:rsidR="000730FF" w:rsidRPr="00D928D5" w:rsidRDefault="000730FF" w:rsidP="00721A9D">
      <w:pPr>
        <w:rPr>
          <w:b/>
        </w:rPr>
      </w:pPr>
      <w:proofErr w:type="spellStart"/>
      <w:proofErr w:type="gramStart"/>
      <w:r w:rsidRPr="00D928D5">
        <w:rPr>
          <w:b/>
        </w:rPr>
        <w:t>Token</w:t>
      </w:r>
      <w:proofErr w:type="spellEnd"/>
      <w:r w:rsidRPr="00D928D5">
        <w:rPr>
          <w:b/>
        </w:rPr>
        <w:t>(</w:t>
      </w:r>
      <w:proofErr w:type="gramEnd"/>
      <w:r w:rsidRPr="00D928D5">
        <w:rPr>
          <w:b/>
        </w:rPr>
        <w:t xml:space="preserve">id, </w:t>
      </w:r>
      <w:proofErr w:type="spellStart"/>
      <w:r w:rsidRPr="00D928D5">
        <w:rPr>
          <w:b/>
        </w:rPr>
        <w:t>sso_user_id</w:t>
      </w:r>
      <w:proofErr w:type="spellEnd"/>
      <w:r w:rsidRPr="00D928D5">
        <w:rPr>
          <w:b/>
        </w:rPr>
        <w:t xml:space="preserve">, </w:t>
      </w:r>
      <w:proofErr w:type="spellStart"/>
      <w:r w:rsidRPr="00D928D5">
        <w:rPr>
          <w:b/>
        </w:rPr>
        <w:t>token_session</w:t>
      </w:r>
      <w:proofErr w:type="spellEnd"/>
      <w:r w:rsidRPr="00D928D5">
        <w:rPr>
          <w:b/>
        </w:rPr>
        <w:t xml:space="preserve">, </w:t>
      </w:r>
      <w:proofErr w:type="spellStart"/>
      <w:r w:rsidRPr="00D928D5">
        <w:rPr>
          <w:b/>
        </w:rPr>
        <w:t>validity</w:t>
      </w:r>
      <w:proofErr w:type="spellEnd"/>
      <w:r w:rsidRPr="00D928D5">
        <w:rPr>
          <w:b/>
        </w:rPr>
        <w:t xml:space="preserve">, </w:t>
      </w:r>
      <w:proofErr w:type="spellStart"/>
      <w:r w:rsidRPr="00D928D5">
        <w:rPr>
          <w:b/>
        </w:rPr>
        <w:t>ssid_id</w:t>
      </w:r>
      <w:proofErr w:type="spellEnd"/>
      <w:r w:rsidRPr="00D928D5">
        <w:rPr>
          <w:b/>
        </w:rPr>
        <w:t>)</w:t>
      </w:r>
    </w:p>
    <w:p w:rsidR="000730FF" w:rsidRDefault="000730FF" w:rsidP="000730FF">
      <w:pPr>
        <w:pStyle w:val="Paragraphedeliste"/>
        <w:numPr>
          <w:ilvl w:val="0"/>
          <w:numId w:val="22"/>
        </w:numPr>
      </w:pPr>
      <w:proofErr w:type="spellStart"/>
      <w:r>
        <w:t>SSO_User</w:t>
      </w:r>
      <w:proofErr w:type="spellEnd"/>
      <w:r>
        <w:t> : table qui contient les utilisateurs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r>
        <w:t>Id : id de l’utilisateur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r>
        <w:t>Login : login de l’utilisateur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proofErr w:type="spellStart"/>
      <w:r>
        <w:t>Password</w:t>
      </w:r>
      <w:proofErr w:type="spellEnd"/>
      <w:r>
        <w:t> : mot de passe de l’utilisateur</w:t>
      </w:r>
    </w:p>
    <w:p w:rsidR="000730FF" w:rsidRDefault="000730FF" w:rsidP="000730FF">
      <w:pPr>
        <w:pStyle w:val="Paragraphedeliste"/>
        <w:numPr>
          <w:ilvl w:val="0"/>
          <w:numId w:val="22"/>
        </w:numPr>
      </w:pPr>
      <w:proofErr w:type="spellStart"/>
      <w:r>
        <w:t>Token</w:t>
      </w:r>
      <w:proofErr w:type="spellEnd"/>
      <w:r>
        <w:t xml:space="preserve"> : table qui contient les </w:t>
      </w:r>
      <w:proofErr w:type="spellStart"/>
      <w:r>
        <w:t>token</w:t>
      </w:r>
      <w:proofErr w:type="spellEnd"/>
      <w:r>
        <w:t xml:space="preserve"> pour un utilisateur</w:t>
      </w:r>
    </w:p>
    <w:p w:rsidR="000730FF" w:rsidRDefault="000730FF" w:rsidP="000730FF">
      <w:pPr>
        <w:pStyle w:val="Paragraphedeliste"/>
        <w:numPr>
          <w:ilvl w:val="1"/>
          <w:numId w:val="22"/>
        </w:numPr>
      </w:pPr>
      <w:r>
        <w:t xml:space="preserve">Id : id du </w:t>
      </w:r>
      <w:proofErr w:type="spellStart"/>
      <w:r>
        <w:t>token</w:t>
      </w:r>
      <w:proofErr w:type="spellEnd"/>
    </w:p>
    <w:p w:rsidR="000730FF" w:rsidRDefault="000730FF" w:rsidP="000730FF">
      <w:pPr>
        <w:pStyle w:val="Paragraphedeliste"/>
        <w:numPr>
          <w:ilvl w:val="1"/>
          <w:numId w:val="22"/>
        </w:numPr>
      </w:pPr>
      <w:proofErr w:type="spellStart"/>
      <w:r>
        <w:t>Sso_user_id</w:t>
      </w:r>
      <w:proofErr w:type="spellEnd"/>
      <w:r>
        <w:t xml:space="preserve"> : id de l’utilisateur </w:t>
      </w:r>
      <w:proofErr w:type="spellStart"/>
      <w:r>
        <w:t>proprietaire</w:t>
      </w:r>
      <w:proofErr w:type="spellEnd"/>
      <w:r>
        <w:t xml:space="preserve"> du </w:t>
      </w:r>
      <w:proofErr w:type="spellStart"/>
      <w:r>
        <w:t>token</w:t>
      </w:r>
      <w:proofErr w:type="spellEnd"/>
    </w:p>
    <w:p w:rsidR="000730FF" w:rsidRDefault="000730FF" w:rsidP="000730FF">
      <w:pPr>
        <w:pStyle w:val="Paragraphedeliste"/>
        <w:numPr>
          <w:ilvl w:val="1"/>
          <w:numId w:val="22"/>
        </w:numPr>
      </w:pPr>
      <w:proofErr w:type="spellStart"/>
      <w:r>
        <w:t>Token_session</w:t>
      </w:r>
      <w:proofErr w:type="spellEnd"/>
      <w:r>
        <w:t xml:space="preserve"> : valeur du </w:t>
      </w:r>
      <w:proofErr w:type="spellStart"/>
      <w:r>
        <w:t>token</w:t>
      </w:r>
      <w:proofErr w:type="spellEnd"/>
    </w:p>
    <w:p w:rsidR="000730FF" w:rsidRDefault="000730FF" w:rsidP="000730FF">
      <w:pPr>
        <w:pStyle w:val="Paragraphedeliste"/>
        <w:numPr>
          <w:ilvl w:val="1"/>
          <w:numId w:val="22"/>
        </w:numPr>
      </w:pPr>
      <w:proofErr w:type="spellStart"/>
      <w:r>
        <w:t>Validity</w:t>
      </w:r>
      <w:proofErr w:type="spellEnd"/>
      <w:r>
        <w:t xml:space="preserve"> : date d’expiration du </w:t>
      </w:r>
      <w:proofErr w:type="spellStart"/>
      <w:r>
        <w:t>token</w:t>
      </w:r>
      <w:proofErr w:type="spellEnd"/>
    </w:p>
    <w:p w:rsidR="000730FF" w:rsidRDefault="000730FF" w:rsidP="000730FF">
      <w:pPr>
        <w:pStyle w:val="Paragraphedeliste"/>
        <w:numPr>
          <w:ilvl w:val="1"/>
          <w:numId w:val="22"/>
        </w:numPr>
      </w:pPr>
      <w:proofErr w:type="spellStart"/>
      <w:r>
        <w:t>Ssid_id</w:t>
      </w:r>
      <w:proofErr w:type="spellEnd"/>
      <w:r>
        <w:t xml:space="preserve"> : id de la session parent s’il s’agit d’un </w:t>
      </w:r>
      <w:proofErr w:type="spellStart"/>
      <w:r>
        <w:t>token</w:t>
      </w:r>
      <w:proofErr w:type="spellEnd"/>
      <w:r>
        <w:t xml:space="preserve"> temporaire, </w:t>
      </w:r>
      <w:proofErr w:type="spellStart"/>
      <w:r>
        <w:t>null</w:t>
      </w:r>
      <w:proofErr w:type="spellEnd"/>
      <w:r>
        <w:t xml:space="preserve"> si c’est une session</w:t>
      </w:r>
    </w:p>
    <w:p w:rsidR="000730FF" w:rsidRPr="00721A9D" w:rsidRDefault="000730FF" w:rsidP="000730FF">
      <w:pPr>
        <w:ind w:left="708"/>
      </w:pPr>
    </w:p>
    <w:p w:rsidR="00593FA6" w:rsidRDefault="00593FA6" w:rsidP="00593FA6"/>
    <w:p w:rsidR="00C82ACD" w:rsidRPr="002C1771" w:rsidRDefault="00C82ACD" w:rsidP="00C82ACD">
      <w:pPr>
        <w:pStyle w:val="Titre2"/>
        <w:rPr>
          <w:lang w:val="en-US"/>
        </w:rPr>
      </w:pPr>
      <w:bookmarkStart w:id="4" w:name="_Toc454875416"/>
      <w:r w:rsidRPr="002C1771">
        <w:rPr>
          <w:lang w:val="en-US"/>
        </w:rPr>
        <w:t>I – 3 Test</w:t>
      </w:r>
      <w:bookmarkEnd w:id="4"/>
    </w:p>
    <w:p w:rsidR="00C82ACD" w:rsidRPr="002C1771" w:rsidRDefault="00C82ACD" w:rsidP="000039E2">
      <w:pPr>
        <w:pStyle w:val="Titre4"/>
        <w:rPr>
          <w:lang w:val="en-US"/>
        </w:rPr>
      </w:pPr>
      <w:r w:rsidRPr="002C1771">
        <w:rPr>
          <w:lang w:val="en-US"/>
        </w:rPr>
        <w:t>I – 3 – 1 Test</w:t>
      </w:r>
      <w:r w:rsidR="009F05AE" w:rsidRPr="002C1771">
        <w:rPr>
          <w:lang w:val="en-US"/>
        </w:rPr>
        <w:t xml:space="preserve"> du WS</w:t>
      </w:r>
      <w:r w:rsidRPr="002C1771">
        <w:rPr>
          <w:lang w:val="en-US"/>
        </w:rPr>
        <w:t xml:space="preserve"> avec postman</w:t>
      </w:r>
    </w:p>
    <w:p w:rsidR="00E06BA9" w:rsidRDefault="00C82ACD" w:rsidP="00D928D5">
      <w:pPr>
        <w:spacing w:after="0" w:line="360" w:lineRule="auto"/>
        <w:ind w:firstLine="708"/>
      </w:pPr>
      <w:r>
        <w:t>Importer le fichier ‘</w:t>
      </w:r>
      <w:proofErr w:type="spellStart"/>
      <w:r w:rsidRPr="00C82ACD">
        <w:t>Santevet.postman_collection.json</w:t>
      </w:r>
      <w:proofErr w:type="spellEnd"/>
      <w:r>
        <w:t>’ qui se trouve dans le dossier ‘</w:t>
      </w:r>
      <w:proofErr w:type="spellStart"/>
      <w:r w:rsidRPr="00C82ACD">
        <w:t>postman</w:t>
      </w:r>
      <w:proofErr w:type="spellEnd"/>
      <w:r>
        <w:t>’ dans l’extension chrome ‘</w:t>
      </w:r>
      <w:proofErr w:type="spellStart"/>
      <w:r>
        <w:t>postman</w:t>
      </w:r>
      <w:proofErr w:type="spellEnd"/>
      <w:r>
        <w:t>’</w:t>
      </w:r>
      <w:r w:rsidR="003E088A">
        <w:t>.</w:t>
      </w:r>
    </w:p>
    <w:p w:rsidR="003E088A" w:rsidRDefault="00E06BA9" w:rsidP="00E06BA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 xml:space="preserve"> Cliquer sur le bouton Import en haut à gauche de </w:t>
      </w:r>
      <w:proofErr w:type="spellStart"/>
      <w:r>
        <w:t>postman</w:t>
      </w:r>
      <w:proofErr w:type="spellEnd"/>
    </w:p>
    <w:p w:rsidR="00E06BA9" w:rsidRDefault="00E06BA9" w:rsidP="00E06BA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Choisir le fichier  et cliquer sur import</w:t>
      </w:r>
    </w:p>
    <w:p w:rsidR="00E06BA9" w:rsidRDefault="00E06BA9" w:rsidP="00E06BA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Aller dans l’onglet Collection en dessous de ‘</w:t>
      </w:r>
      <w:proofErr w:type="spellStart"/>
      <w:r>
        <w:t>Search</w:t>
      </w:r>
      <w:proofErr w:type="spellEnd"/>
      <w:r>
        <w:t xml:space="preserve">’ et on a un dossier contenant la collection </w:t>
      </w:r>
      <w:proofErr w:type="spellStart"/>
      <w:r w:rsidR="00810979">
        <w:t>ssotest</w:t>
      </w:r>
      <w:proofErr w:type="spellEnd"/>
      <w:r w:rsidR="00810979">
        <w:t xml:space="preserve"> </w:t>
      </w:r>
      <w:r>
        <w:t xml:space="preserve"> avec les 2 </w:t>
      </w:r>
      <w:proofErr w:type="spellStart"/>
      <w:r>
        <w:t>requests</w:t>
      </w:r>
      <w:proofErr w:type="spellEnd"/>
      <w:r>
        <w:t xml:space="preserve"> WS</w:t>
      </w:r>
    </w:p>
    <w:p w:rsidR="00E06BA9" w:rsidRDefault="00E06BA9" w:rsidP="0081097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 xml:space="preserve">Cliquer sur l’une des 2 </w:t>
      </w:r>
      <w:proofErr w:type="spellStart"/>
      <w:r>
        <w:t>requests</w:t>
      </w:r>
      <w:proofErr w:type="spellEnd"/>
      <w:r>
        <w:t xml:space="preserve"> et changer l’url par celle du local (par exemple : </w:t>
      </w:r>
      <w:r w:rsidR="006858B9">
        <w:t xml:space="preserve">ici on a </w:t>
      </w:r>
      <w:r w:rsidR="00810979" w:rsidRPr="00810979">
        <w:t>http://192.168.0.52/symfony/ssotest/src/ssotest_2_7_14/SSO_test_2_7_14</w:t>
      </w:r>
      <w:r w:rsidR="006858B9">
        <w:t>/xxx</w:t>
      </w:r>
      <w:r>
        <w:t>)</w:t>
      </w:r>
    </w:p>
    <w:p w:rsidR="00E06BA9" w:rsidRDefault="00E06BA9" w:rsidP="00E06BA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 w:rsidRPr="00E06BA9">
        <w:t>On peut changer la valeur des paramètres dans l’onglet ‘body’.</w:t>
      </w:r>
    </w:p>
    <w:p w:rsidR="00E06BA9" w:rsidRDefault="00E06BA9" w:rsidP="00E06BA9">
      <w:pPr>
        <w:pStyle w:val="Paragraphedeliste"/>
        <w:numPr>
          <w:ilvl w:val="0"/>
          <w:numId w:val="20"/>
        </w:numPr>
        <w:spacing w:line="360" w:lineRule="auto"/>
        <w:ind w:left="567" w:hanging="283"/>
      </w:pPr>
      <w:r>
        <w:t>Cliquer sur ‘</w:t>
      </w:r>
      <w:proofErr w:type="spellStart"/>
      <w:r>
        <w:t>Send</w:t>
      </w:r>
      <w:proofErr w:type="spellEnd"/>
      <w:r>
        <w:t xml:space="preserve">’ pour exécuter </w:t>
      </w:r>
    </w:p>
    <w:p w:rsidR="00E06BA9" w:rsidRDefault="00E06BA9" w:rsidP="00E06BA9">
      <w:pPr>
        <w:pStyle w:val="Paragraphedeliste"/>
      </w:pPr>
    </w:p>
    <w:p w:rsidR="003E088A" w:rsidRDefault="003E088A" w:rsidP="000039E2">
      <w:pPr>
        <w:pStyle w:val="Titre4"/>
      </w:pPr>
      <w:r>
        <w:t xml:space="preserve">I </w:t>
      </w:r>
      <w:r w:rsidR="000039E2">
        <w:t xml:space="preserve">– 3 – 2 </w:t>
      </w:r>
      <w:r>
        <w:t xml:space="preserve"> Test unitaire &amp; fonctionnel</w:t>
      </w:r>
      <w:r w:rsidR="000039E2">
        <w:t xml:space="preserve"> symfony2</w:t>
      </w:r>
    </w:p>
    <w:p w:rsidR="00E06BA9" w:rsidRPr="00E06BA9" w:rsidRDefault="00E06BA9" w:rsidP="00E06BA9">
      <w:pPr>
        <w:spacing w:before="240" w:line="360" w:lineRule="auto"/>
      </w:pPr>
      <w:r>
        <w:tab/>
      </w:r>
      <w:r w:rsidRPr="00E06BA9">
        <w:t xml:space="preserve">Installer </w:t>
      </w:r>
      <w:proofErr w:type="spellStart"/>
      <w:r w:rsidRPr="00E06BA9">
        <w:t>PHPUnit</w:t>
      </w:r>
      <w:proofErr w:type="spellEnd"/>
      <w:r w:rsidRPr="00E06BA9">
        <w:t xml:space="preserve"> 3.5.11 ou une version ultérieure</w:t>
      </w:r>
    </w:p>
    <w:p w:rsidR="00EC1F91" w:rsidRDefault="003E088A" w:rsidP="00E06BA9">
      <w:pPr>
        <w:spacing w:before="240" w:line="360" w:lineRule="auto"/>
      </w:pPr>
      <w:r>
        <w:tab/>
      </w:r>
      <w:r w:rsidR="00E2094E">
        <w:t xml:space="preserve">Ouvrir une </w:t>
      </w:r>
      <w:r w:rsidR="006845FD">
        <w:t>fenêtre</w:t>
      </w:r>
      <w:r w:rsidR="00E06BA9">
        <w:t xml:space="preserve"> de </w:t>
      </w:r>
      <w:r w:rsidR="00E2094E">
        <w:t>commande</w:t>
      </w:r>
      <w:r w:rsidR="00E06BA9">
        <w:t xml:space="preserve"> (cmd) </w:t>
      </w:r>
      <w:r w:rsidR="00E2094E">
        <w:t xml:space="preserve"> et aller dans la racine du projet, puis</w:t>
      </w:r>
      <w:r w:rsidR="000039E2">
        <w:t xml:space="preserve"> exécuter  la commande ‘</w:t>
      </w:r>
      <w:proofErr w:type="spellStart"/>
      <w:r w:rsidR="000039E2">
        <w:t>phpunit</w:t>
      </w:r>
      <w:proofErr w:type="spellEnd"/>
      <w:r w:rsidR="000039E2">
        <w:t xml:space="preserve"> -c  </w:t>
      </w:r>
      <w:proofErr w:type="spellStart"/>
      <w:r w:rsidR="000039E2">
        <w:t>app</w:t>
      </w:r>
      <w:proofErr w:type="spellEnd"/>
      <w:r w:rsidR="00E06BA9">
        <w:t>/</w:t>
      </w:r>
      <w:r w:rsidR="000039E2">
        <w:t>’</w:t>
      </w:r>
      <w:r w:rsidR="009F05AE">
        <w:t xml:space="preserve">. </w:t>
      </w:r>
    </w:p>
    <w:sectPr w:rsidR="00EC1F91" w:rsidSect="006B58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94D" w:rsidRDefault="0021694D" w:rsidP="006F7BBD">
      <w:pPr>
        <w:spacing w:after="0" w:line="240" w:lineRule="auto"/>
      </w:pPr>
      <w:r>
        <w:separator/>
      </w:r>
    </w:p>
  </w:endnote>
  <w:endnote w:type="continuationSeparator" w:id="0">
    <w:p w:rsidR="0021694D" w:rsidRDefault="0021694D" w:rsidP="006F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1796040"/>
      <w:docPartObj>
        <w:docPartGallery w:val="Page Numbers (Bottom of Page)"/>
        <w:docPartUnique/>
      </w:docPartObj>
    </w:sdtPr>
    <w:sdtEndPr/>
    <w:sdtContent>
      <w:p w:rsidR="00BC623F" w:rsidRDefault="00571D0C">
        <w:pPr>
          <w:pStyle w:val="Pieddepage"/>
          <w:jc w:val="right"/>
        </w:pPr>
        <w:r>
          <w:fldChar w:fldCharType="begin"/>
        </w:r>
        <w:r w:rsidR="00BC623F">
          <w:instrText>PAGE   \* MERGEFORMAT</w:instrText>
        </w:r>
        <w:r>
          <w:fldChar w:fldCharType="separate"/>
        </w:r>
        <w:r w:rsidR="001912AF">
          <w:rPr>
            <w:noProof/>
          </w:rPr>
          <w:t>3</w:t>
        </w:r>
        <w:r>
          <w:fldChar w:fldCharType="end"/>
        </w:r>
      </w:p>
    </w:sdtContent>
  </w:sdt>
  <w:p w:rsidR="00BC623F" w:rsidRPr="00514597" w:rsidRDefault="00BC623F" w:rsidP="000D0A05">
    <w:pPr>
      <w:pStyle w:val="Pieddepage"/>
      <w:jc w:val="center"/>
      <w:rPr>
        <w:color w:val="595959" w:themeColor="text1" w:themeTint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94D" w:rsidRDefault="0021694D" w:rsidP="006F7BBD">
      <w:pPr>
        <w:spacing w:after="0" w:line="240" w:lineRule="auto"/>
      </w:pPr>
      <w:r>
        <w:separator/>
      </w:r>
    </w:p>
  </w:footnote>
  <w:footnote w:type="continuationSeparator" w:id="0">
    <w:p w:rsidR="0021694D" w:rsidRDefault="0021694D" w:rsidP="006F7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23F" w:rsidRDefault="00D319C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940435</wp:posOffset>
              </wp:positionH>
              <wp:positionV relativeFrom="paragraph">
                <wp:posOffset>-449580</wp:posOffset>
              </wp:positionV>
              <wp:extent cx="5740400" cy="898525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40400" cy="89852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89CCB" id="Rectangle 1" o:spid="_x0000_s1026" style="position:absolute;margin-left:74.05pt;margin-top:-35.4pt;width:452pt;height: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" fillcolor="#00b0f0" stroked="f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-979170</wp:posOffset>
              </wp:positionH>
              <wp:positionV relativeFrom="paragraph">
                <wp:posOffset>-449580</wp:posOffset>
              </wp:positionV>
              <wp:extent cx="7704455" cy="89852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04455" cy="8985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76300" dir="16200000" sy="-100000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1952F1" id="Rectangle 2" o:spid="_x0000_s1026" style="position:absolute;margin-left:-77.1pt;margin-top:-35.4pt;width:606.65pt;height:70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" fillcolor="white [3212]" stroked="f">
              <v:shadow type="perspective" opacity=".5" origin=",.5" offset="0,-69pt" matrix=",,,-1"/>
            </v:rect>
          </w:pict>
        </mc:Fallback>
      </mc:AlternateContent>
    </w:r>
    <w:r w:rsidR="00BC623F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-825086</wp:posOffset>
          </wp:positionH>
          <wp:positionV relativeFrom="paragraph">
            <wp:posOffset>-211041</wp:posOffset>
          </wp:positionV>
          <wp:extent cx="1714335" cy="492981"/>
          <wp:effectExtent l="19050" t="0" r="165" b="0"/>
          <wp:wrapNone/>
          <wp:docPr id="9" name="Image 0" descr="logo-e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etech.png"/>
                  <pic:cNvPicPr/>
                </pic:nvPicPr>
                <pic:blipFill>
                  <a:blip r:embed="rId1"/>
                  <a:srcRect l="14799" t="37517" r="11893" b="41379"/>
                  <a:stretch>
                    <a:fillRect/>
                  </a:stretch>
                </pic:blipFill>
                <pic:spPr>
                  <a:xfrm>
                    <a:off x="0" y="0"/>
                    <a:ext cx="1714335" cy="4929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2C60"/>
    <w:multiLevelType w:val="hybridMultilevel"/>
    <w:tmpl w:val="E2B28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93F00"/>
    <w:multiLevelType w:val="hybridMultilevel"/>
    <w:tmpl w:val="68422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3480C"/>
    <w:multiLevelType w:val="multilevel"/>
    <w:tmpl w:val="1BF0220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niveau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>
    <w:nsid w:val="0EEF0C3A"/>
    <w:multiLevelType w:val="hybridMultilevel"/>
    <w:tmpl w:val="AD2277E6"/>
    <w:lvl w:ilvl="0" w:tplc="DD56AB9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F3ABC"/>
    <w:multiLevelType w:val="hybridMultilevel"/>
    <w:tmpl w:val="FD08CB96"/>
    <w:lvl w:ilvl="0" w:tplc="C65096F0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561C3"/>
    <w:multiLevelType w:val="hybridMultilevel"/>
    <w:tmpl w:val="A1B8B0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746DB"/>
    <w:multiLevelType w:val="hybridMultilevel"/>
    <w:tmpl w:val="EF669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C2120"/>
    <w:multiLevelType w:val="hybridMultilevel"/>
    <w:tmpl w:val="0D60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8654A"/>
    <w:multiLevelType w:val="hybridMultilevel"/>
    <w:tmpl w:val="56600074"/>
    <w:lvl w:ilvl="0" w:tplc="169E31A8">
      <w:start w:val="1"/>
      <w:numFmt w:val="bullet"/>
      <w:pStyle w:val="Titreniveau1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pStyle w:val="Titre3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3F793D27"/>
    <w:multiLevelType w:val="hybridMultilevel"/>
    <w:tmpl w:val="84F4F3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71B29"/>
    <w:multiLevelType w:val="hybridMultilevel"/>
    <w:tmpl w:val="0434907A"/>
    <w:lvl w:ilvl="0" w:tplc="C65096F0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B0B86"/>
    <w:multiLevelType w:val="hybridMultilevel"/>
    <w:tmpl w:val="A6D6E892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AAB363F"/>
    <w:multiLevelType w:val="hybridMultilevel"/>
    <w:tmpl w:val="3DA6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42E68"/>
    <w:multiLevelType w:val="hybridMultilevel"/>
    <w:tmpl w:val="71565100"/>
    <w:lvl w:ilvl="0" w:tplc="DDF0E7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0701C"/>
    <w:multiLevelType w:val="hybridMultilevel"/>
    <w:tmpl w:val="6E227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4379C"/>
    <w:multiLevelType w:val="hybridMultilevel"/>
    <w:tmpl w:val="986AAF7E"/>
    <w:lvl w:ilvl="0" w:tplc="C80AE096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23B2E2B"/>
    <w:multiLevelType w:val="hybridMultilevel"/>
    <w:tmpl w:val="11962C24"/>
    <w:lvl w:ilvl="0" w:tplc="D77EA90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6FCF315A"/>
    <w:multiLevelType w:val="hybridMultilevel"/>
    <w:tmpl w:val="FA60F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049C9"/>
    <w:multiLevelType w:val="hybridMultilevel"/>
    <w:tmpl w:val="CD5E2064"/>
    <w:lvl w:ilvl="0" w:tplc="C65096F0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D51C8"/>
    <w:multiLevelType w:val="hybridMultilevel"/>
    <w:tmpl w:val="AEF6B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17"/>
  </w:num>
  <w:num w:numId="6">
    <w:abstractNumId w:val="6"/>
  </w:num>
  <w:num w:numId="7">
    <w:abstractNumId w:val="19"/>
  </w:num>
  <w:num w:numId="8">
    <w:abstractNumId w:val="0"/>
  </w:num>
  <w:num w:numId="9">
    <w:abstractNumId w:val="18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12"/>
  </w:num>
  <w:num w:numId="17">
    <w:abstractNumId w:val="13"/>
  </w:num>
  <w:num w:numId="18">
    <w:abstractNumId w:val="16"/>
  </w:num>
  <w:num w:numId="19">
    <w:abstractNumId w:val="7"/>
  </w:num>
  <w:num w:numId="20">
    <w:abstractNumId w:val="15"/>
  </w:num>
  <w:num w:numId="21">
    <w:abstractNumId w:val="3"/>
  </w:num>
  <w:num w:numId="22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88"/>
    <w:rsid w:val="00000A8C"/>
    <w:rsid w:val="000039E2"/>
    <w:rsid w:val="00012039"/>
    <w:rsid w:val="000153AB"/>
    <w:rsid w:val="0001659F"/>
    <w:rsid w:val="0001703B"/>
    <w:rsid w:val="00017576"/>
    <w:rsid w:val="000223B5"/>
    <w:rsid w:val="00042B02"/>
    <w:rsid w:val="000435EB"/>
    <w:rsid w:val="000443D0"/>
    <w:rsid w:val="000468BB"/>
    <w:rsid w:val="0005087E"/>
    <w:rsid w:val="00054644"/>
    <w:rsid w:val="00054750"/>
    <w:rsid w:val="00056C4D"/>
    <w:rsid w:val="00057182"/>
    <w:rsid w:val="00060631"/>
    <w:rsid w:val="00064496"/>
    <w:rsid w:val="000730FF"/>
    <w:rsid w:val="000735C2"/>
    <w:rsid w:val="0007399F"/>
    <w:rsid w:val="0008029A"/>
    <w:rsid w:val="00083321"/>
    <w:rsid w:val="000865BB"/>
    <w:rsid w:val="00086AB1"/>
    <w:rsid w:val="00091910"/>
    <w:rsid w:val="00092A03"/>
    <w:rsid w:val="00092CDE"/>
    <w:rsid w:val="000957BD"/>
    <w:rsid w:val="000975DC"/>
    <w:rsid w:val="000A3E56"/>
    <w:rsid w:val="000A5825"/>
    <w:rsid w:val="000B1ABD"/>
    <w:rsid w:val="000B3196"/>
    <w:rsid w:val="000B5B2F"/>
    <w:rsid w:val="000B6AE2"/>
    <w:rsid w:val="000B74EF"/>
    <w:rsid w:val="000C03CE"/>
    <w:rsid w:val="000C6EE4"/>
    <w:rsid w:val="000D0A05"/>
    <w:rsid w:val="000E11C5"/>
    <w:rsid w:val="000E242B"/>
    <w:rsid w:val="000E2D98"/>
    <w:rsid w:val="000E4F59"/>
    <w:rsid w:val="000E7BFF"/>
    <w:rsid w:val="000F43E7"/>
    <w:rsid w:val="00102603"/>
    <w:rsid w:val="00103F3A"/>
    <w:rsid w:val="00106C9A"/>
    <w:rsid w:val="00111353"/>
    <w:rsid w:val="00112ED8"/>
    <w:rsid w:val="00114F46"/>
    <w:rsid w:val="001170D6"/>
    <w:rsid w:val="00120DC0"/>
    <w:rsid w:val="00121E7C"/>
    <w:rsid w:val="0012253C"/>
    <w:rsid w:val="00123830"/>
    <w:rsid w:val="00125C43"/>
    <w:rsid w:val="001271F6"/>
    <w:rsid w:val="001367D0"/>
    <w:rsid w:val="00143B0A"/>
    <w:rsid w:val="0014634E"/>
    <w:rsid w:val="001669F0"/>
    <w:rsid w:val="001705E4"/>
    <w:rsid w:val="001760C9"/>
    <w:rsid w:val="001768E3"/>
    <w:rsid w:val="00180547"/>
    <w:rsid w:val="00182ACF"/>
    <w:rsid w:val="001908E1"/>
    <w:rsid w:val="001912AF"/>
    <w:rsid w:val="00191EEE"/>
    <w:rsid w:val="00194468"/>
    <w:rsid w:val="001A7025"/>
    <w:rsid w:val="001B1AA9"/>
    <w:rsid w:val="001B2CCF"/>
    <w:rsid w:val="001B6D73"/>
    <w:rsid w:val="001C31E3"/>
    <w:rsid w:val="001C616E"/>
    <w:rsid w:val="001C6B92"/>
    <w:rsid w:val="001D151B"/>
    <w:rsid w:val="001D291B"/>
    <w:rsid w:val="001D45F2"/>
    <w:rsid w:val="001D66FF"/>
    <w:rsid w:val="001E104E"/>
    <w:rsid w:val="001E12EC"/>
    <w:rsid w:val="001E7D76"/>
    <w:rsid w:val="001F0A6C"/>
    <w:rsid w:val="001F4560"/>
    <w:rsid w:val="001F587F"/>
    <w:rsid w:val="001F7C23"/>
    <w:rsid w:val="00200DE7"/>
    <w:rsid w:val="0020589D"/>
    <w:rsid w:val="00207D54"/>
    <w:rsid w:val="00215416"/>
    <w:rsid w:val="00216516"/>
    <w:rsid w:val="0021694D"/>
    <w:rsid w:val="00217C4C"/>
    <w:rsid w:val="0022153F"/>
    <w:rsid w:val="00227174"/>
    <w:rsid w:val="00232411"/>
    <w:rsid w:val="00233788"/>
    <w:rsid w:val="00240A5E"/>
    <w:rsid w:val="002419D9"/>
    <w:rsid w:val="00241E14"/>
    <w:rsid w:val="00242273"/>
    <w:rsid w:val="00252620"/>
    <w:rsid w:val="0025335A"/>
    <w:rsid w:val="00255F2F"/>
    <w:rsid w:val="00260FCC"/>
    <w:rsid w:val="002642CF"/>
    <w:rsid w:val="00265B94"/>
    <w:rsid w:val="00266F25"/>
    <w:rsid w:val="0026735E"/>
    <w:rsid w:val="00271936"/>
    <w:rsid w:val="002827B5"/>
    <w:rsid w:val="00282CB0"/>
    <w:rsid w:val="00290E38"/>
    <w:rsid w:val="00291A80"/>
    <w:rsid w:val="00292948"/>
    <w:rsid w:val="002951BF"/>
    <w:rsid w:val="002C02E3"/>
    <w:rsid w:val="002C1771"/>
    <w:rsid w:val="002C288F"/>
    <w:rsid w:val="002C2E57"/>
    <w:rsid w:val="002E47FF"/>
    <w:rsid w:val="002E56C6"/>
    <w:rsid w:val="002F5DF5"/>
    <w:rsid w:val="003028D1"/>
    <w:rsid w:val="0032794A"/>
    <w:rsid w:val="003408EC"/>
    <w:rsid w:val="00340C97"/>
    <w:rsid w:val="003458E3"/>
    <w:rsid w:val="00345D71"/>
    <w:rsid w:val="0035159F"/>
    <w:rsid w:val="00351604"/>
    <w:rsid w:val="00357871"/>
    <w:rsid w:val="00361E00"/>
    <w:rsid w:val="003623BC"/>
    <w:rsid w:val="00362D78"/>
    <w:rsid w:val="00367CEB"/>
    <w:rsid w:val="00370739"/>
    <w:rsid w:val="00370F23"/>
    <w:rsid w:val="003715BD"/>
    <w:rsid w:val="003742AF"/>
    <w:rsid w:val="00374FC1"/>
    <w:rsid w:val="0037729E"/>
    <w:rsid w:val="003808A5"/>
    <w:rsid w:val="00386A00"/>
    <w:rsid w:val="00386D52"/>
    <w:rsid w:val="0039183E"/>
    <w:rsid w:val="003951FA"/>
    <w:rsid w:val="003956BE"/>
    <w:rsid w:val="003A5488"/>
    <w:rsid w:val="003A628C"/>
    <w:rsid w:val="003A77F0"/>
    <w:rsid w:val="003B0BE2"/>
    <w:rsid w:val="003B4112"/>
    <w:rsid w:val="003B4364"/>
    <w:rsid w:val="003B4EF9"/>
    <w:rsid w:val="003B59E8"/>
    <w:rsid w:val="003C43EF"/>
    <w:rsid w:val="003C473B"/>
    <w:rsid w:val="003C639C"/>
    <w:rsid w:val="003D19F4"/>
    <w:rsid w:val="003D4789"/>
    <w:rsid w:val="003D501A"/>
    <w:rsid w:val="003E088A"/>
    <w:rsid w:val="003E22FE"/>
    <w:rsid w:val="003E53CC"/>
    <w:rsid w:val="003E6A3C"/>
    <w:rsid w:val="003E6C2A"/>
    <w:rsid w:val="003F4890"/>
    <w:rsid w:val="00412210"/>
    <w:rsid w:val="0042617B"/>
    <w:rsid w:val="00431286"/>
    <w:rsid w:val="0043273F"/>
    <w:rsid w:val="00435C55"/>
    <w:rsid w:val="00436E58"/>
    <w:rsid w:val="00452BA4"/>
    <w:rsid w:val="00455094"/>
    <w:rsid w:val="0046053D"/>
    <w:rsid w:val="00460DB4"/>
    <w:rsid w:val="00463812"/>
    <w:rsid w:val="00465974"/>
    <w:rsid w:val="00470908"/>
    <w:rsid w:val="00473923"/>
    <w:rsid w:val="00473A30"/>
    <w:rsid w:val="00474633"/>
    <w:rsid w:val="004762F2"/>
    <w:rsid w:val="0048716F"/>
    <w:rsid w:val="004A1803"/>
    <w:rsid w:val="004A54C5"/>
    <w:rsid w:val="004B1500"/>
    <w:rsid w:val="004B58A1"/>
    <w:rsid w:val="004B7C73"/>
    <w:rsid w:val="004C2AFB"/>
    <w:rsid w:val="004C3234"/>
    <w:rsid w:val="004C3C56"/>
    <w:rsid w:val="004C3FC3"/>
    <w:rsid w:val="004D10ED"/>
    <w:rsid w:val="004D1A2D"/>
    <w:rsid w:val="004D24B0"/>
    <w:rsid w:val="004D7EDA"/>
    <w:rsid w:val="004E2CA0"/>
    <w:rsid w:val="004E41CA"/>
    <w:rsid w:val="004E42DF"/>
    <w:rsid w:val="004E5386"/>
    <w:rsid w:val="004E58B1"/>
    <w:rsid w:val="004F3D99"/>
    <w:rsid w:val="00500C37"/>
    <w:rsid w:val="00501780"/>
    <w:rsid w:val="005035F5"/>
    <w:rsid w:val="005124A6"/>
    <w:rsid w:val="00514482"/>
    <w:rsid w:val="00514597"/>
    <w:rsid w:val="005312CD"/>
    <w:rsid w:val="005337E7"/>
    <w:rsid w:val="005368FA"/>
    <w:rsid w:val="00537707"/>
    <w:rsid w:val="005378DB"/>
    <w:rsid w:val="00541AE7"/>
    <w:rsid w:val="00541B47"/>
    <w:rsid w:val="00547F89"/>
    <w:rsid w:val="00554F16"/>
    <w:rsid w:val="0056016E"/>
    <w:rsid w:val="00560CFB"/>
    <w:rsid w:val="005612E1"/>
    <w:rsid w:val="00566E4A"/>
    <w:rsid w:val="00571D0C"/>
    <w:rsid w:val="005735A8"/>
    <w:rsid w:val="00575143"/>
    <w:rsid w:val="0057605D"/>
    <w:rsid w:val="00576417"/>
    <w:rsid w:val="00587B67"/>
    <w:rsid w:val="005912D9"/>
    <w:rsid w:val="00593FA6"/>
    <w:rsid w:val="00595E56"/>
    <w:rsid w:val="005973B6"/>
    <w:rsid w:val="005B6868"/>
    <w:rsid w:val="005C1298"/>
    <w:rsid w:val="005C1DA5"/>
    <w:rsid w:val="005C227A"/>
    <w:rsid w:val="005C7F02"/>
    <w:rsid w:val="005D23BB"/>
    <w:rsid w:val="005D61F5"/>
    <w:rsid w:val="005D6427"/>
    <w:rsid w:val="005D79B7"/>
    <w:rsid w:val="005E038F"/>
    <w:rsid w:val="005E1677"/>
    <w:rsid w:val="005F640E"/>
    <w:rsid w:val="00602B54"/>
    <w:rsid w:val="0060433A"/>
    <w:rsid w:val="00611890"/>
    <w:rsid w:val="00612395"/>
    <w:rsid w:val="00626293"/>
    <w:rsid w:val="00626521"/>
    <w:rsid w:val="00627472"/>
    <w:rsid w:val="00633109"/>
    <w:rsid w:val="0064539C"/>
    <w:rsid w:val="006461FD"/>
    <w:rsid w:val="00646A0E"/>
    <w:rsid w:val="00654D11"/>
    <w:rsid w:val="00657E9B"/>
    <w:rsid w:val="006612B4"/>
    <w:rsid w:val="00663F1D"/>
    <w:rsid w:val="00665A6F"/>
    <w:rsid w:val="00671F37"/>
    <w:rsid w:val="006721C8"/>
    <w:rsid w:val="006845FD"/>
    <w:rsid w:val="006858B9"/>
    <w:rsid w:val="00685D36"/>
    <w:rsid w:val="00687B3D"/>
    <w:rsid w:val="006A22E5"/>
    <w:rsid w:val="006A31AB"/>
    <w:rsid w:val="006A443D"/>
    <w:rsid w:val="006B44B5"/>
    <w:rsid w:val="006B58C4"/>
    <w:rsid w:val="006C12C4"/>
    <w:rsid w:val="006C3C19"/>
    <w:rsid w:val="006D037C"/>
    <w:rsid w:val="006D4BAA"/>
    <w:rsid w:val="006E06F7"/>
    <w:rsid w:val="006E08D8"/>
    <w:rsid w:val="006E3D6D"/>
    <w:rsid w:val="006E5071"/>
    <w:rsid w:val="006E6DD1"/>
    <w:rsid w:val="006E6F02"/>
    <w:rsid w:val="006F06BA"/>
    <w:rsid w:val="006F18C4"/>
    <w:rsid w:val="006F24FF"/>
    <w:rsid w:val="006F7BBD"/>
    <w:rsid w:val="00701E44"/>
    <w:rsid w:val="00704656"/>
    <w:rsid w:val="00714EDE"/>
    <w:rsid w:val="00720425"/>
    <w:rsid w:val="00721A9D"/>
    <w:rsid w:val="0072797F"/>
    <w:rsid w:val="00730D77"/>
    <w:rsid w:val="00740719"/>
    <w:rsid w:val="00744762"/>
    <w:rsid w:val="0074771E"/>
    <w:rsid w:val="00756F70"/>
    <w:rsid w:val="00771242"/>
    <w:rsid w:val="0077339F"/>
    <w:rsid w:val="00775DA3"/>
    <w:rsid w:val="00777DBE"/>
    <w:rsid w:val="00785575"/>
    <w:rsid w:val="0078630D"/>
    <w:rsid w:val="00791E76"/>
    <w:rsid w:val="00793BBF"/>
    <w:rsid w:val="007A0334"/>
    <w:rsid w:val="007A553A"/>
    <w:rsid w:val="007B7A1A"/>
    <w:rsid w:val="007C0F44"/>
    <w:rsid w:val="007D0DDA"/>
    <w:rsid w:val="007D3996"/>
    <w:rsid w:val="007D3ECA"/>
    <w:rsid w:val="007D57AF"/>
    <w:rsid w:val="007E0091"/>
    <w:rsid w:val="007E0B60"/>
    <w:rsid w:val="007E101D"/>
    <w:rsid w:val="007E39E1"/>
    <w:rsid w:val="007E6CA8"/>
    <w:rsid w:val="007F0DB2"/>
    <w:rsid w:val="007F517D"/>
    <w:rsid w:val="007F77E5"/>
    <w:rsid w:val="00804A19"/>
    <w:rsid w:val="0080775C"/>
    <w:rsid w:val="008077A7"/>
    <w:rsid w:val="00810076"/>
    <w:rsid w:val="00810979"/>
    <w:rsid w:val="0081642D"/>
    <w:rsid w:val="0082139C"/>
    <w:rsid w:val="00831469"/>
    <w:rsid w:val="008460C6"/>
    <w:rsid w:val="00847DAD"/>
    <w:rsid w:val="00853C16"/>
    <w:rsid w:val="00867EEC"/>
    <w:rsid w:val="008705B4"/>
    <w:rsid w:val="008722F9"/>
    <w:rsid w:val="00877E5A"/>
    <w:rsid w:val="00880046"/>
    <w:rsid w:val="008806CC"/>
    <w:rsid w:val="008877B7"/>
    <w:rsid w:val="008879DD"/>
    <w:rsid w:val="008A1EF0"/>
    <w:rsid w:val="008A3039"/>
    <w:rsid w:val="008A700D"/>
    <w:rsid w:val="008B56BB"/>
    <w:rsid w:val="008C3E34"/>
    <w:rsid w:val="008C5EE9"/>
    <w:rsid w:val="008D0578"/>
    <w:rsid w:val="008D3796"/>
    <w:rsid w:val="008D3B47"/>
    <w:rsid w:val="008D7F17"/>
    <w:rsid w:val="008E2DEC"/>
    <w:rsid w:val="008E57C5"/>
    <w:rsid w:val="008F5E48"/>
    <w:rsid w:val="00907CF7"/>
    <w:rsid w:val="00912FBD"/>
    <w:rsid w:val="00917820"/>
    <w:rsid w:val="00917A5A"/>
    <w:rsid w:val="00930E25"/>
    <w:rsid w:val="00930E8B"/>
    <w:rsid w:val="00935612"/>
    <w:rsid w:val="009362B0"/>
    <w:rsid w:val="0094185D"/>
    <w:rsid w:val="00942B82"/>
    <w:rsid w:val="0094588A"/>
    <w:rsid w:val="00957FF3"/>
    <w:rsid w:val="009620F7"/>
    <w:rsid w:val="00964544"/>
    <w:rsid w:val="00970449"/>
    <w:rsid w:val="0098797F"/>
    <w:rsid w:val="00991727"/>
    <w:rsid w:val="00996C55"/>
    <w:rsid w:val="009A1AF0"/>
    <w:rsid w:val="009A31CE"/>
    <w:rsid w:val="009A680E"/>
    <w:rsid w:val="009A685A"/>
    <w:rsid w:val="009B0046"/>
    <w:rsid w:val="009B6F86"/>
    <w:rsid w:val="009C3803"/>
    <w:rsid w:val="009C69F4"/>
    <w:rsid w:val="009D1A66"/>
    <w:rsid w:val="009D236C"/>
    <w:rsid w:val="009D7286"/>
    <w:rsid w:val="009E0860"/>
    <w:rsid w:val="009E14A2"/>
    <w:rsid w:val="009E1CEC"/>
    <w:rsid w:val="009E2B6C"/>
    <w:rsid w:val="009E67A3"/>
    <w:rsid w:val="009F05AE"/>
    <w:rsid w:val="009F4A19"/>
    <w:rsid w:val="009F66F5"/>
    <w:rsid w:val="00A05C94"/>
    <w:rsid w:val="00A15D87"/>
    <w:rsid w:val="00A234A3"/>
    <w:rsid w:val="00A3082D"/>
    <w:rsid w:val="00A3713D"/>
    <w:rsid w:val="00A4128E"/>
    <w:rsid w:val="00A41454"/>
    <w:rsid w:val="00A417EC"/>
    <w:rsid w:val="00A45259"/>
    <w:rsid w:val="00A50534"/>
    <w:rsid w:val="00A561BB"/>
    <w:rsid w:val="00A60AC9"/>
    <w:rsid w:val="00A61F0B"/>
    <w:rsid w:val="00A65104"/>
    <w:rsid w:val="00A6688E"/>
    <w:rsid w:val="00A67089"/>
    <w:rsid w:val="00A71054"/>
    <w:rsid w:val="00A84A43"/>
    <w:rsid w:val="00A8584A"/>
    <w:rsid w:val="00A85E92"/>
    <w:rsid w:val="00A86F69"/>
    <w:rsid w:val="00A92009"/>
    <w:rsid w:val="00A9633B"/>
    <w:rsid w:val="00AA23CA"/>
    <w:rsid w:val="00AB0823"/>
    <w:rsid w:val="00AB12AC"/>
    <w:rsid w:val="00AB1FFC"/>
    <w:rsid w:val="00AB201E"/>
    <w:rsid w:val="00AB3E66"/>
    <w:rsid w:val="00AB444B"/>
    <w:rsid w:val="00AC13B6"/>
    <w:rsid w:val="00AD0749"/>
    <w:rsid w:val="00AD40DE"/>
    <w:rsid w:val="00AD4FCB"/>
    <w:rsid w:val="00AD7BB9"/>
    <w:rsid w:val="00AE4560"/>
    <w:rsid w:val="00AE711C"/>
    <w:rsid w:val="00AF0EF8"/>
    <w:rsid w:val="00AF2049"/>
    <w:rsid w:val="00B03001"/>
    <w:rsid w:val="00B065EE"/>
    <w:rsid w:val="00B06DD4"/>
    <w:rsid w:val="00B2113D"/>
    <w:rsid w:val="00B246DA"/>
    <w:rsid w:val="00B30FF6"/>
    <w:rsid w:val="00B36326"/>
    <w:rsid w:val="00B37B2E"/>
    <w:rsid w:val="00B4750B"/>
    <w:rsid w:val="00B5654E"/>
    <w:rsid w:val="00B73B43"/>
    <w:rsid w:val="00B75C70"/>
    <w:rsid w:val="00B800AC"/>
    <w:rsid w:val="00B86A43"/>
    <w:rsid w:val="00B901FD"/>
    <w:rsid w:val="00BA1D38"/>
    <w:rsid w:val="00BA3134"/>
    <w:rsid w:val="00BA5555"/>
    <w:rsid w:val="00BB46B0"/>
    <w:rsid w:val="00BC0428"/>
    <w:rsid w:val="00BC345F"/>
    <w:rsid w:val="00BC37FF"/>
    <w:rsid w:val="00BC57E3"/>
    <w:rsid w:val="00BC623F"/>
    <w:rsid w:val="00BD28E0"/>
    <w:rsid w:val="00BD5FFD"/>
    <w:rsid w:val="00BE2CB6"/>
    <w:rsid w:val="00BF061B"/>
    <w:rsid w:val="00BF0EED"/>
    <w:rsid w:val="00C01200"/>
    <w:rsid w:val="00C01828"/>
    <w:rsid w:val="00C03084"/>
    <w:rsid w:val="00C05133"/>
    <w:rsid w:val="00C10089"/>
    <w:rsid w:val="00C120B0"/>
    <w:rsid w:val="00C12D5B"/>
    <w:rsid w:val="00C17DD8"/>
    <w:rsid w:val="00C20CB9"/>
    <w:rsid w:val="00C266DF"/>
    <w:rsid w:val="00C3098E"/>
    <w:rsid w:val="00C32636"/>
    <w:rsid w:val="00C34020"/>
    <w:rsid w:val="00C344FE"/>
    <w:rsid w:val="00C34FFD"/>
    <w:rsid w:val="00C35DE8"/>
    <w:rsid w:val="00C47234"/>
    <w:rsid w:val="00C4742E"/>
    <w:rsid w:val="00C56CC1"/>
    <w:rsid w:val="00C72CED"/>
    <w:rsid w:val="00C736A5"/>
    <w:rsid w:val="00C753AA"/>
    <w:rsid w:val="00C75B1F"/>
    <w:rsid w:val="00C804F1"/>
    <w:rsid w:val="00C810A4"/>
    <w:rsid w:val="00C82ACD"/>
    <w:rsid w:val="00C87F78"/>
    <w:rsid w:val="00C91C26"/>
    <w:rsid w:val="00C957C8"/>
    <w:rsid w:val="00C97E87"/>
    <w:rsid w:val="00CB03A9"/>
    <w:rsid w:val="00CB454D"/>
    <w:rsid w:val="00CC1437"/>
    <w:rsid w:val="00CC66F1"/>
    <w:rsid w:val="00CC6C9E"/>
    <w:rsid w:val="00CD75B5"/>
    <w:rsid w:val="00CD790B"/>
    <w:rsid w:val="00CE6867"/>
    <w:rsid w:val="00D00371"/>
    <w:rsid w:val="00D037D0"/>
    <w:rsid w:val="00D064E4"/>
    <w:rsid w:val="00D15185"/>
    <w:rsid w:val="00D22DAF"/>
    <w:rsid w:val="00D26F36"/>
    <w:rsid w:val="00D26F88"/>
    <w:rsid w:val="00D27D0E"/>
    <w:rsid w:val="00D319CD"/>
    <w:rsid w:val="00D31EC7"/>
    <w:rsid w:val="00D32FAC"/>
    <w:rsid w:val="00D42177"/>
    <w:rsid w:val="00D5381F"/>
    <w:rsid w:val="00D55D70"/>
    <w:rsid w:val="00D6373B"/>
    <w:rsid w:val="00D63E4A"/>
    <w:rsid w:val="00D64A0A"/>
    <w:rsid w:val="00D6531A"/>
    <w:rsid w:val="00D65CD1"/>
    <w:rsid w:val="00D67742"/>
    <w:rsid w:val="00D77EAD"/>
    <w:rsid w:val="00D84FCB"/>
    <w:rsid w:val="00D8660C"/>
    <w:rsid w:val="00D91268"/>
    <w:rsid w:val="00D928D5"/>
    <w:rsid w:val="00D9472D"/>
    <w:rsid w:val="00D94DFD"/>
    <w:rsid w:val="00D974C8"/>
    <w:rsid w:val="00DB506A"/>
    <w:rsid w:val="00DB5C33"/>
    <w:rsid w:val="00DC391A"/>
    <w:rsid w:val="00DC5E40"/>
    <w:rsid w:val="00DD3EAD"/>
    <w:rsid w:val="00DD5C0B"/>
    <w:rsid w:val="00DE0E2C"/>
    <w:rsid w:val="00DE5163"/>
    <w:rsid w:val="00DF2B0D"/>
    <w:rsid w:val="00DF7A59"/>
    <w:rsid w:val="00E05FDE"/>
    <w:rsid w:val="00E0659B"/>
    <w:rsid w:val="00E06BA9"/>
    <w:rsid w:val="00E11819"/>
    <w:rsid w:val="00E14714"/>
    <w:rsid w:val="00E14A18"/>
    <w:rsid w:val="00E2094E"/>
    <w:rsid w:val="00E23752"/>
    <w:rsid w:val="00E23B05"/>
    <w:rsid w:val="00E349F5"/>
    <w:rsid w:val="00E40B75"/>
    <w:rsid w:val="00E502B2"/>
    <w:rsid w:val="00E55ECB"/>
    <w:rsid w:val="00E57888"/>
    <w:rsid w:val="00E62365"/>
    <w:rsid w:val="00E63C58"/>
    <w:rsid w:val="00E6647A"/>
    <w:rsid w:val="00E70F86"/>
    <w:rsid w:val="00E73DCB"/>
    <w:rsid w:val="00E923D7"/>
    <w:rsid w:val="00E92F80"/>
    <w:rsid w:val="00E94A32"/>
    <w:rsid w:val="00E95B2F"/>
    <w:rsid w:val="00E96753"/>
    <w:rsid w:val="00E97595"/>
    <w:rsid w:val="00EA3216"/>
    <w:rsid w:val="00EA4E2E"/>
    <w:rsid w:val="00EA655A"/>
    <w:rsid w:val="00EA6EC4"/>
    <w:rsid w:val="00EB08EE"/>
    <w:rsid w:val="00EB2BE0"/>
    <w:rsid w:val="00EB3C7C"/>
    <w:rsid w:val="00EB55F7"/>
    <w:rsid w:val="00EC1F91"/>
    <w:rsid w:val="00EC2EBB"/>
    <w:rsid w:val="00EC66C2"/>
    <w:rsid w:val="00EF20C2"/>
    <w:rsid w:val="00EF2BAD"/>
    <w:rsid w:val="00EF2FD3"/>
    <w:rsid w:val="00F007FB"/>
    <w:rsid w:val="00F04CBD"/>
    <w:rsid w:val="00F06A5A"/>
    <w:rsid w:val="00F1524A"/>
    <w:rsid w:val="00F218FB"/>
    <w:rsid w:val="00F40247"/>
    <w:rsid w:val="00F430E4"/>
    <w:rsid w:val="00F448D4"/>
    <w:rsid w:val="00F52643"/>
    <w:rsid w:val="00F52A82"/>
    <w:rsid w:val="00F547C8"/>
    <w:rsid w:val="00F57608"/>
    <w:rsid w:val="00F632D6"/>
    <w:rsid w:val="00F65763"/>
    <w:rsid w:val="00F66665"/>
    <w:rsid w:val="00F729DA"/>
    <w:rsid w:val="00F85A97"/>
    <w:rsid w:val="00F86594"/>
    <w:rsid w:val="00F9165E"/>
    <w:rsid w:val="00F94200"/>
    <w:rsid w:val="00F94309"/>
    <w:rsid w:val="00FA12B1"/>
    <w:rsid w:val="00FA239F"/>
    <w:rsid w:val="00FA6B08"/>
    <w:rsid w:val="00FB54A8"/>
    <w:rsid w:val="00FB56BC"/>
    <w:rsid w:val="00FB668D"/>
    <w:rsid w:val="00FC09C7"/>
    <w:rsid w:val="00FC1D3F"/>
    <w:rsid w:val="00FC3F4B"/>
    <w:rsid w:val="00FC7CCB"/>
    <w:rsid w:val="00FD279E"/>
    <w:rsid w:val="00FD48F1"/>
    <w:rsid w:val="00FE1BFF"/>
    <w:rsid w:val="00FE416A"/>
    <w:rsid w:val="00FE581D"/>
    <w:rsid w:val="00FF1ED5"/>
    <w:rsid w:val="00FF2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027EAD-D587-4B27-8807-B3E2FD72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01D"/>
  </w:style>
  <w:style w:type="paragraph" w:styleId="Titre1">
    <w:name w:val="heading 1"/>
    <w:basedOn w:val="Normal"/>
    <w:next w:val="Normal"/>
    <w:link w:val="Titre1Car"/>
    <w:uiPriority w:val="9"/>
    <w:qFormat/>
    <w:rsid w:val="00A45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aliases w:val="Titre_niveau_3"/>
    <w:basedOn w:val="Titre2"/>
    <w:next w:val="contenu"/>
    <w:link w:val="Titre3Car"/>
    <w:qFormat/>
    <w:rsid w:val="009B0046"/>
    <w:pPr>
      <w:numPr>
        <w:ilvl w:val="2"/>
        <w:numId w:val="1"/>
      </w:numPr>
      <w:spacing w:before="360" w:after="360" w:line="240" w:lineRule="auto"/>
      <w:outlineLvl w:val="2"/>
    </w:pPr>
    <w:rPr>
      <w:rFonts w:ascii="Arial" w:eastAsia="Times New Roman" w:hAnsi="Arial" w:cs="Times New Roman"/>
      <w:color w:val="9B1915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39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7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BBD"/>
  </w:style>
  <w:style w:type="paragraph" w:styleId="Pieddepage">
    <w:name w:val="footer"/>
    <w:basedOn w:val="Normal"/>
    <w:link w:val="PieddepageCar"/>
    <w:uiPriority w:val="99"/>
    <w:unhideWhenUsed/>
    <w:rsid w:val="006F7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BBD"/>
  </w:style>
  <w:style w:type="paragraph" w:styleId="Textedebulles">
    <w:name w:val="Balloon Text"/>
    <w:basedOn w:val="Normal"/>
    <w:link w:val="TextedebullesCar"/>
    <w:uiPriority w:val="99"/>
    <w:semiHidden/>
    <w:unhideWhenUsed/>
    <w:rsid w:val="00A8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E92"/>
    <w:rPr>
      <w:rFonts w:ascii="Tahoma" w:hAnsi="Tahoma" w:cs="Tahoma"/>
      <w:sz w:val="16"/>
      <w:szCs w:val="16"/>
    </w:rPr>
  </w:style>
  <w:style w:type="paragraph" w:customStyle="1" w:styleId="contenu">
    <w:name w:val="contenu"/>
    <w:basedOn w:val="Normal"/>
    <w:link w:val="contenuCar"/>
    <w:qFormat/>
    <w:rsid w:val="00627472"/>
    <w:pPr>
      <w:spacing w:before="240" w:after="0" w:line="360" w:lineRule="auto"/>
      <w:jc w:val="both"/>
    </w:pPr>
    <w:rPr>
      <w:rFonts w:ascii="Arial" w:eastAsia="Cambria" w:hAnsi="Arial" w:cs="Times New Roman"/>
      <w:color w:val="404040"/>
      <w:sz w:val="20"/>
      <w:lang w:eastAsia="fr-FR"/>
    </w:rPr>
  </w:style>
  <w:style w:type="character" w:customStyle="1" w:styleId="contenuCar">
    <w:name w:val="contenu Car"/>
    <w:link w:val="contenu"/>
    <w:rsid w:val="00627472"/>
    <w:rPr>
      <w:rFonts w:ascii="Arial" w:eastAsia="Cambria" w:hAnsi="Arial" w:cs="Times New Roman"/>
      <w:color w:val="404040"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2951BF"/>
    <w:pPr>
      <w:spacing w:after="0" w:line="240" w:lineRule="auto"/>
      <w:ind w:left="720"/>
    </w:pPr>
    <w:rPr>
      <w:rFonts w:ascii="Calibri" w:hAnsi="Calibri" w:cs="Times New Roman"/>
    </w:rPr>
  </w:style>
  <w:style w:type="paragraph" w:customStyle="1" w:styleId="Texteduchamp">
    <w:name w:val="Texte du champ"/>
    <w:basedOn w:val="Normal"/>
    <w:rsid w:val="00B86A43"/>
    <w:pPr>
      <w:spacing w:before="60" w:after="60" w:line="240" w:lineRule="auto"/>
    </w:pPr>
    <w:rPr>
      <w:rFonts w:ascii="Arial" w:eastAsia="Times New Roman" w:hAnsi="Arial" w:cs="Arial"/>
      <w:sz w:val="19"/>
      <w:szCs w:val="19"/>
      <w:lang w:val="en-US" w:bidi="en-US"/>
    </w:rPr>
  </w:style>
  <w:style w:type="paragraph" w:customStyle="1" w:styleId="tiquetteduchamp">
    <w:name w:val="Étiquette du champ"/>
    <w:basedOn w:val="Normal"/>
    <w:rsid w:val="00CC66F1"/>
    <w:pPr>
      <w:spacing w:before="60" w:after="60" w:line="240" w:lineRule="auto"/>
    </w:pPr>
    <w:rPr>
      <w:rFonts w:ascii="Arial" w:eastAsia="Times New Roman" w:hAnsi="Arial" w:cs="Arial"/>
      <w:b/>
      <w:sz w:val="19"/>
      <w:szCs w:val="19"/>
      <w:lang w:val="en-US" w:bidi="en-US"/>
    </w:rPr>
  </w:style>
  <w:style w:type="paragraph" w:customStyle="1" w:styleId="Titreniveau1">
    <w:name w:val="Titre_niveau_1"/>
    <w:basedOn w:val="contenu"/>
    <w:next w:val="contenu"/>
    <w:qFormat/>
    <w:rsid w:val="00DB5C33"/>
    <w:pPr>
      <w:numPr>
        <w:numId w:val="1"/>
      </w:numPr>
      <w:pBdr>
        <w:bottom w:val="single" w:sz="24" w:space="1" w:color="C0504D" w:themeColor="accent2"/>
      </w:pBdr>
      <w:outlineLvl w:val="0"/>
    </w:pPr>
    <w:rPr>
      <w:b/>
      <w:color w:val="C0504D" w:themeColor="accent2"/>
      <w:sz w:val="28"/>
    </w:rPr>
  </w:style>
  <w:style w:type="paragraph" w:customStyle="1" w:styleId="Titreniveau2">
    <w:name w:val="Titre_niveau_2"/>
    <w:basedOn w:val="contenu"/>
    <w:next w:val="contenu"/>
    <w:autoRedefine/>
    <w:qFormat/>
    <w:rsid w:val="00E63C58"/>
    <w:pPr>
      <w:numPr>
        <w:ilvl w:val="1"/>
        <w:numId w:val="13"/>
      </w:numPr>
      <w:pBdr>
        <w:bottom w:val="dotted" w:sz="4" w:space="0" w:color="C0504D" w:themeColor="accent2"/>
      </w:pBdr>
      <w:spacing w:before="360" w:after="360"/>
      <w:outlineLvl w:val="1"/>
    </w:pPr>
    <w:rPr>
      <w:b/>
      <w:color w:val="C0504D" w:themeColor="accent2"/>
      <w:sz w:val="28"/>
    </w:rPr>
  </w:style>
  <w:style w:type="character" w:customStyle="1" w:styleId="Titre3Car">
    <w:name w:val="Titre 3 Car"/>
    <w:aliases w:val="Titre_niveau_3 Car"/>
    <w:basedOn w:val="Policepardfaut"/>
    <w:link w:val="Titre3"/>
    <w:rsid w:val="009B0046"/>
    <w:rPr>
      <w:rFonts w:ascii="Arial" w:eastAsia="Times New Roman" w:hAnsi="Arial" w:cs="Times New Roman"/>
      <w:color w:val="9B1915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B00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AB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6B58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58C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452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5259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620F7"/>
    <w:pPr>
      <w:tabs>
        <w:tab w:val="left" w:pos="440"/>
        <w:tab w:val="right" w:leader="dot" w:pos="9062"/>
      </w:tabs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A45259"/>
    <w:pPr>
      <w:tabs>
        <w:tab w:val="left" w:pos="880"/>
        <w:tab w:val="right" w:leader="dot" w:pos="9062"/>
      </w:tabs>
      <w:spacing w:after="0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9620F7"/>
    <w:pPr>
      <w:tabs>
        <w:tab w:val="left" w:pos="1320"/>
        <w:tab w:val="right" w:leader="dot" w:pos="9062"/>
      </w:tabs>
      <w:spacing w:after="0" w:line="240" w:lineRule="auto"/>
      <w:ind w:left="442"/>
    </w:pPr>
  </w:style>
  <w:style w:type="character" w:styleId="Lienhypertexte">
    <w:name w:val="Hyperlink"/>
    <w:basedOn w:val="Policepardfaut"/>
    <w:uiPriority w:val="99"/>
    <w:unhideWhenUsed/>
    <w:rsid w:val="00A45259"/>
    <w:rPr>
      <w:color w:val="0000FF" w:themeColor="hyperlink"/>
      <w:u w:val="single"/>
    </w:rPr>
  </w:style>
  <w:style w:type="paragraph" w:customStyle="1" w:styleId="ZmodTrame">
    <w:name w:val="ZmodTrame"/>
    <w:rsid w:val="003408E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fr-FR"/>
    </w:rPr>
  </w:style>
  <w:style w:type="paragraph" w:customStyle="1" w:styleId="ZmodTrameCentr">
    <w:name w:val="ZmodTrameCentré"/>
    <w:basedOn w:val="ZmodTrame"/>
    <w:rsid w:val="003408EC"/>
    <w:pPr>
      <w:jc w:val="center"/>
    </w:pPr>
  </w:style>
  <w:style w:type="paragraph" w:customStyle="1" w:styleId="ZmodListDif">
    <w:name w:val="ZmodListDif"/>
    <w:basedOn w:val="ZmodTrame"/>
    <w:rsid w:val="003408EC"/>
    <w:pPr>
      <w:tabs>
        <w:tab w:val="left" w:pos="567"/>
      </w:tabs>
      <w:ind w:left="142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616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16E"/>
    <w:rPr>
      <w:i/>
      <w:i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039E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Web\BMOI\Etech%20-%20BMOI%20-%20Cahier%20de%20Charges-V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27CE5-7A7E-481C-9ADD-2588ED2F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Etech - BMOI - Cahier de Charges-V1</Template>
  <TotalTime>22</TotalTime>
  <Pages>4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etech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Henintsoa</dc:creator>
  <cp:lastModifiedBy>Riana Henintsoa ANDRIAMANIVO</cp:lastModifiedBy>
  <cp:revision>11</cp:revision>
  <dcterms:created xsi:type="dcterms:W3CDTF">2016-06-28T07:46:00Z</dcterms:created>
  <dcterms:modified xsi:type="dcterms:W3CDTF">2016-06-28T08:08:00Z</dcterms:modified>
</cp:coreProperties>
</file>